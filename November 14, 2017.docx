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06EA" w14:textId="77777777" w:rsidR="00604FBD" w:rsidRDefault="00B83A5A">
      <w:pPr>
        <w:pStyle w:val="Title"/>
      </w:pPr>
      <w:sdt>
        <w:sdtPr>
          <w:alias w:val="Enter title:"/>
          <w:tag w:val="Enter title:"/>
          <w:id w:val="381209846"/>
          <w:placeholder>
            <w:docPart w:val="7A29B98D8D2B4485B75CF149D711E50C"/>
          </w:placeholder>
          <w:temporary/>
          <w:showingPlcHdr/>
          <w15:appearance w15:val="hidden"/>
        </w:sdtPr>
        <w:sdtEndPr/>
        <w:sdtContent>
          <w:r w:rsidR="001C478F">
            <w:t>AGENDA</w:t>
          </w:r>
        </w:sdtContent>
      </w:sdt>
    </w:p>
    <w:p w14:paraId="7A7D1EB0" w14:textId="199C16AD" w:rsidR="00604FBD" w:rsidRDefault="007914DD">
      <w:pPr>
        <w:pStyle w:val="Subtitle"/>
      </w:pPr>
      <w:r>
        <w:t>Client Me</w:t>
      </w:r>
      <w:r w:rsidR="002E19D4">
        <w:t>eting</w:t>
      </w:r>
    </w:p>
    <w:p w14:paraId="2D0F446B" w14:textId="77777777" w:rsidR="00604FBD" w:rsidRDefault="00B83A5A">
      <w:pPr>
        <w:pBdr>
          <w:top w:val="single" w:sz="4" w:space="1" w:color="444D26" w:themeColor="text2"/>
        </w:pBdr>
        <w:jc w:val="right"/>
      </w:pPr>
      <w:sdt>
        <w:sdtPr>
          <w:rPr>
            <w:rStyle w:val="IntenseEmphasis"/>
          </w:rPr>
          <w:alias w:val="Date | time:"/>
          <w:tag w:val="Date | time:"/>
          <w:id w:val="742918608"/>
          <w:placeholder>
            <w:docPart w:val="F1C81190DE8A4422BD5C2DB739776858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92131B">
            <w:rPr>
              <w:rStyle w:val="IntenseEmphasis"/>
            </w:rPr>
            <w:t>Date | time</w:t>
          </w:r>
        </w:sdtContent>
      </w:sdt>
      <w:r w:rsidR="001C478F">
        <w:t xml:space="preserve"> </w:t>
      </w:r>
      <w:r w:rsidR="002209A7">
        <w:t>11/14</w:t>
      </w:r>
      <w:r w:rsidR="002E19D4">
        <w:t>/2017</w:t>
      </w:r>
      <w:r w:rsidR="00E63A1A">
        <w:t xml:space="preserve"> | </w:t>
      </w:r>
      <w:r w:rsidR="002E19D4">
        <w:t>4:00 P.M.</w:t>
      </w:r>
      <w:r w:rsidR="001C478F">
        <w:t xml:space="preserve"> | </w:t>
      </w:r>
      <w:sdt>
        <w:sdtPr>
          <w:rPr>
            <w:rStyle w:val="IntenseEmphasis"/>
          </w:rPr>
          <w:alias w:val="Meeting called by:"/>
          <w:tag w:val="Meeting called by:"/>
          <w:id w:val="-1015376672"/>
          <w:placeholder>
            <w:docPart w:val="894645051BDA4476BAC442B3BB161380"/>
          </w:placeholder>
          <w:temporary/>
          <w:showingPlcHdr/>
          <w15:appearance w15:val="hidden"/>
        </w:sdtPr>
        <w:sdtEndPr>
          <w:rPr>
            <w:rStyle w:val="IntenseEmphasis"/>
          </w:rPr>
        </w:sdtEndPr>
        <w:sdtContent>
          <w:r w:rsidR="0092131B" w:rsidRPr="00F64388">
            <w:rPr>
              <w:rStyle w:val="IntenseEmphasis"/>
            </w:rPr>
            <w:t>Meeting called by</w:t>
          </w:r>
        </w:sdtContent>
      </w:sdt>
      <w:r w:rsidR="001C478F">
        <w:t xml:space="preserve"> </w:t>
      </w:r>
      <w:r w:rsidR="002E19D4">
        <w:t>Bijan Safai</w:t>
      </w:r>
    </w:p>
    <w:p w14:paraId="3DC087BA" w14:textId="77777777" w:rsidR="00604FBD" w:rsidRDefault="002E19D4">
      <w:pPr>
        <w:pStyle w:val="Heading1"/>
      </w:pPr>
      <w:r>
        <w:t>Attendees</w:t>
      </w:r>
    </w:p>
    <w:p w14:paraId="1E23AFA8" w14:textId="4B66E2D3" w:rsidR="00604FBD" w:rsidRDefault="002E19D4">
      <w:r>
        <w:t>Dr. Szil</w:t>
      </w:r>
      <w:r w:rsidRPr="002E19D4">
        <w:t>á</w:t>
      </w:r>
      <w:r>
        <w:t>rd Vajda, Supervisor</w:t>
      </w:r>
      <w:r w:rsidR="007D57CE">
        <w:t xml:space="preserve"> </w:t>
      </w:r>
      <w:r w:rsidR="00E77D59">
        <w:t>|</w:t>
      </w:r>
      <w:r w:rsidR="00E77D59">
        <w:t xml:space="preserve"> </w:t>
      </w:r>
      <w:r w:rsidR="00E77D59">
        <w:t>Dr. Eric Graham</w:t>
      </w:r>
      <w:r w:rsidR="00E77D59">
        <w:t xml:space="preserve">, </w:t>
      </w:r>
      <w:r w:rsidR="00E77D59">
        <w:t>Client</w:t>
      </w:r>
      <w:r w:rsidR="00B83A5A">
        <w:t xml:space="preserve"> </w:t>
      </w:r>
      <w:r w:rsidR="00E77D59">
        <w:t>|</w:t>
      </w:r>
      <w:r w:rsidR="00E77D59">
        <w:t xml:space="preserve"> </w:t>
      </w:r>
      <w:r>
        <w:t>Erick Figueroa, Facilitator</w:t>
      </w:r>
      <w:r w:rsidR="001C478F">
        <w:t xml:space="preserve"> | </w:t>
      </w:r>
      <w:r w:rsidR="005C0961">
        <w:t>Luke Lee, Note-Taker</w:t>
      </w:r>
      <w:r w:rsidR="00B83A5A">
        <w:t xml:space="preserve">    </w:t>
      </w:r>
      <w:r w:rsidR="007D57CE">
        <w:t xml:space="preserve"> | </w:t>
      </w:r>
      <w:r w:rsidR="005C0961">
        <w:t>Bijan Safai, Spokesperson</w:t>
      </w:r>
      <w:r w:rsidR="007D57CE">
        <w:t xml:space="preserve"> | </w:t>
      </w:r>
      <w:r w:rsidR="005C0961">
        <w:t>Wayne Weidert, Participant</w:t>
      </w:r>
      <w:r w:rsidR="007D57CE">
        <w:t xml:space="preserve">| </w:t>
      </w:r>
      <w:r w:rsidR="005C0961">
        <w:t>Hermann Yepdjio Nkouanga, Participant</w:t>
      </w:r>
      <w:r w:rsidR="007D57CE">
        <w:t xml:space="preserve"> </w:t>
      </w:r>
    </w:p>
    <w:tbl>
      <w:tblPr>
        <w:tblStyle w:val="ListTable6Colorful"/>
        <w:tblW w:w="5667" w:type="pct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1530"/>
        <w:gridCol w:w="9271"/>
        <w:gridCol w:w="1440"/>
      </w:tblGrid>
      <w:tr w:rsidR="0072609E" w14:paraId="0D24DE36" w14:textId="77777777" w:rsidTr="0044464B">
        <w:trPr>
          <w:tblHeader/>
        </w:trPr>
        <w:tc>
          <w:tcPr>
            <w:tcW w:w="1530" w:type="dxa"/>
          </w:tcPr>
          <w:p w14:paraId="5A1685A3" w14:textId="77777777" w:rsidR="00604FBD" w:rsidRPr="004F51BD" w:rsidRDefault="004F51BD" w:rsidP="004F51BD">
            <w:pPr>
              <w:pStyle w:val="Heading2"/>
              <w:outlineLvl w:val="1"/>
              <w:rPr>
                <w:sz w:val="20"/>
                <w:szCs w:val="20"/>
              </w:rPr>
            </w:pPr>
            <w:r w:rsidRPr="004F51BD">
              <w:rPr>
                <w:sz w:val="20"/>
                <w:szCs w:val="20"/>
              </w:rPr>
              <w:t>Time(minutes)</w:t>
            </w:r>
          </w:p>
        </w:tc>
        <w:tc>
          <w:tcPr>
            <w:tcW w:w="9271" w:type="dxa"/>
          </w:tcPr>
          <w:sdt>
            <w:sdtPr>
              <w:alias w:val="Item:"/>
              <w:tag w:val="Item:"/>
              <w:id w:val="614954302"/>
              <w:placeholder>
                <w:docPart w:val="375EE1310695420A968F108A3BE325A6"/>
              </w:placeholder>
              <w:temporary/>
              <w:showingPlcHdr/>
              <w15:appearance w15:val="hidden"/>
            </w:sdtPr>
            <w:sdtEndPr/>
            <w:sdtContent>
              <w:p w14:paraId="2D11B49A" w14:textId="77777777" w:rsidR="00604FBD" w:rsidRPr="00802038" w:rsidRDefault="0092131B" w:rsidP="00802038">
                <w:pPr>
                  <w:pStyle w:val="Heading2"/>
                  <w:outlineLvl w:val="1"/>
                </w:pPr>
                <w:r w:rsidRPr="004F51BD">
                  <w:rPr>
                    <w:sz w:val="20"/>
                    <w:szCs w:val="20"/>
                  </w:rPr>
                  <w:t>Item</w:t>
                </w:r>
              </w:p>
            </w:sdtContent>
          </w:sdt>
        </w:tc>
        <w:tc>
          <w:tcPr>
            <w:tcW w:w="1440" w:type="dxa"/>
          </w:tcPr>
          <w:p w14:paraId="1B4A517D" w14:textId="77777777" w:rsidR="00604FBD" w:rsidRDefault="00604FBD" w:rsidP="004F51BD">
            <w:pPr>
              <w:pStyle w:val="Heading2"/>
              <w:outlineLvl w:val="1"/>
            </w:pPr>
          </w:p>
        </w:tc>
      </w:tr>
      <w:tr w:rsidR="0072609E" w14:paraId="333E3C76" w14:textId="77777777" w:rsidTr="0044464B">
        <w:trPr>
          <w:trHeight w:val="1008"/>
        </w:trPr>
        <w:tc>
          <w:tcPr>
            <w:tcW w:w="1530" w:type="dxa"/>
          </w:tcPr>
          <w:p w14:paraId="5A6D8120" w14:textId="488E8B3F" w:rsidR="00604FBD" w:rsidRDefault="004F51BD" w:rsidP="004F51BD">
            <w:r>
              <w:t>5</w:t>
            </w:r>
          </w:p>
        </w:tc>
        <w:tc>
          <w:tcPr>
            <w:tcW w:w="9271" w:type="dxa"/>
          </w:tcPr>
          <w:p w14:paraId="613E050A" w14:textId="77777777" w:rsidR="001D25F7" w:rsidRDefault="00A312D2" w:rsidP="007914DD">
            <w:r>
              <w:t>What should be the opening screen of the app?</w:t>
            </w:r>
            <w:r w:rsidR="007914DD">
              <w:t xml:space="preserve"> </w:t>
            </w:r>
          </w:p>
          <w:p w14:paraId="6DBC04E0" w14:textId="47430338" w:rsidR="001D25F7" w:rsidRDefault="007914DD" w:rsidP="001D25F7">
            <w:pPr>
              <w:pStyle w:val="ListParagraph"/>
              <w:numPr>
                <w:ilvl w:val="0"/>
                <w:numId w:val="19"/>
              </w:numPr>
            </w:pPr>
            <w:r w:rsidRPr="001D25F7">
              <w:t>Camera</w:t>
            </w:r>
            <w:r w:rsidR="001D25F7">
              <w:t xml:space="preserve"> Screen vs Map Screen</w:t>
            </w:r>
          </w:p>
          <w:p w14:paraId="35FF9BB7" w14:textId="0213F3F4" w:rsidR="00A312D2" w:rsidRPr="001D25F7" w:rsidRDefault="001D25F7" w:rsidP="001D25F7">
            <w:pPr>
              <w:pStyle w:val="ListParagraph"/>
              <w:numPr>
                <w:ilvl w:val="1"/>
                <w:numId w:val="19"/>
              </w:numPr>
            </w:pPr>
            <w:r>
              <w:t>Confirmation screen</w:t>
            </w:r>
            <w:r w:rsidR="007914DD" w:rsidRPr="001D25F7">
              <w:t>.</w:t>
            </w:r>
          </w:p>
        </w:tc>
        <w:tc>
          <w:tcPr>
            <w:tcW w:w="1440" w:type="dxa"/>
          </w:tcPr>
          <w:p w14:paraId="2A059552" w14:textId="77777777" w:rsidR="00604FBD" w:rsidRDefault="00604FBD" w:rsidP="0072609E">
            <w:pPr>
              <w:ind w:firstLine="500"/>
            </w:pPr>
          </w:p>
        </w:tc>
      </w:tr>
      <w:tr w:rsidR="0072609E" w14:paraId="2DEB69FF" w14:textId="77777777" w:rsidTr="0044464B">
        <w:trPr>
          <w:trHeight w:val="756"/>
        </w:trPr>
        <w:tc>
          <w:tcPr>
            <w:tcW w:w="1530" w:type="dxa"/>
          </w:tcPr>
          <w:p w14:paraId="75A25441" w14:textId="2C09FA29" w:rsidR="00EC7169" w:rsidRDefault="00A312D2" w:rsidP="00A312D2">
            <w:r>
              <w:t>5</w:t>
            </w:r>
          </w:p>
        </w:tc>
        <w:tc>
          <w:tcPr>
            <w:tcW w:w="9271" w:type="dxa"/>
          </w:tcPr>
          <w:p w14:paraId="18F86BEB" w14:textId="77777777" w:rsidR="001D25F7" w:rsidRDefault="00745831" w:rsidP="00A312D2">
            <w:r>
              <w:t>Present the leaderboard</w:t>
            </w:r>
            <w:r w:rsidR="00FA360E">
              <w:t xml:space="preserve"> and division</w:t>
            </w:r>
            <w:r>
              <w:t xml:space="preserve"> system.</w:t>
            </w:r>
          </w:p>
          <w:p w14:paraId="6F873633" w14:textId="337CBD8B" w:rsidR="00EC7169" w:rsidRPr="001D25F7" w:rsidRDefault="00A312D2" w:rsidP="001D25F7">
            <w:pPr>
              <w:pStyle w:val="ListParagraph"/>
              <w:numPr>
                <w:ilvl w:val="0"/>
                <w:numId w:val="19"/>
              </w:numPr>
            </w:pPr>
            <w:r w:rsidRPr="001D25F7">
              <w:t xml:space="preserve"> </w:t>
            </w:r>
            <w:r w:rsidR="00434F03" w:rsidRPr="001D25F7">
              <w:t>Use tree “rarity” to incentivize</w:t>
            </w:r>
            <w:r w:rsidR="001D25F7">
              <w:t xml:space="preserve"> collec</w:t>
            </w:r>
            <w:bookmarkStart w:id="0" w:name="_GoBack"/>
            <w:bookmarkEnd w:id="0"/>
            <w:r w:rsidR="001D25F7">
              <w:t>ting data on certain trees</w:t>
            </w:r>
            <w:r w:rsidR="00434F03" w:rsidRPr="001D25F7">
              <w:t xml:space="preserve">. </w:t>
            </w:r>
          </w:p>
        </w:tc>
        <w:tc>
          <w:tcPr>
            <w:tcW w:w="1440" w:type="dxa"/>
          </w:tcPr>
          <w:p w14:paraId="313734A5" w14:textId="77777777" w:rsidR="00EC7169" w:rsidRDefault="00EC7169" w:rsidP="004F51BD"/>
        </w:tc>
      </w:tr>
      <w:tr w:rsidR="0072609E" w14:paraId="3427C516" w14:textId="77777777" w:rsidTr="0044464B">
        <w:tc>
          <w:tcPr>
            <w:tcW w:w="1530" w:type="dxa"/>
          </w:tcPr>
          <w:p w14:paraId="3B4E1D20" w14:textId="2530EE09" w:rsidR="00EC7169" w:rsidRDefault="00745831" w:rsidP="00745831">
            <w:r>
              <w:t>5</w:t>
            </w:r>
          </w:p>
        </w:tc>
        <w:tc>
          <w:tcPr>
            <w:tcW w:w="9271" w:type="dxa"/>
          </w:tcPr>
          <w:p w14:paraId="4FE5F605" w14:textId="77777777" w:rsidR="00EC7169" w:rsidRDefault="00745831" w:rsidP="00745831">
            <w:r>
              <w:t xml:space="preserve">Present the </w:t>
            </w:r>
            <w:r w:rsidR="0072609E">
              <w:t xml:space="preserve">user collected data screen. </w:t>
            </w:r>
          </w:p>
          <w:p w14:paraId="3EC02506" w14:textId="055321A2" w:rsidR="001D25F7" w:rsidRPr="001D25F7" w:rsidRDefault="001D25F7" w:rsidP="001D25F7">
            <w:pPr>
              <w:pStyle w:val="ListParagraph"/>
              <w:numPr>
                <w:ilvl w:val="0"/>
                <w:numId w:val="18"/>
              </w:numPr>
            </w:pPr>
            <w:r>
              <w:t>Store it locally on people’s phones for offline viewing</w:t>
            </w:r>
          </w:p>
        </w:tc>
        <w:tc>
          <w:tcPr>
            <w:tcW w:w="1440" w:type="dxa"/>
          </w:tcPr>
          <w:p w14:paraId="6C592D32" w14:textId="77777777" w:rsidR="00EC7169" w:rsidRDefault="00EC7169" w:rsidP="004F51BD"/>
        </w:tc>
      </w:tr>
      <w:tr w:rsidR="0072609E" w14:paraId="5946BE59" w14:textId="77777777" w:rsidTr="0044464B">
        <w:trPr>
          <w:trHeight w:val="1107"/>
        </w:trPr>
        <w:tc>
          <w:tcPr>
            <w:tcW w:w="1530" w:type="dxa"/>
          </w:tcPr>
          <w:p w14:paraId="74C0A273" w14:textId="07F6C8F2" w:rsidR="00EC7169" w:rsidRDefault="00A312D2" w:rsidP="00A312D2">
            <w:r>
              <w:t>5</w:t>
            </w:r>
          </w:p>
        </w:tc>
        <w:tc>
          <w:tcPr>
            <w:tcW w:w="9271" w:type="dxa"/>
          </w:tcPr>
          <w:p w14:paraId="02C734D2" w14:textId="77777777" w:rsidR="001D25F7" w:rsidRDefault="00A312D2" w:rsidP="00A312D2">
            <w:r>
              <w:t xml:space="preserve">Discuss the Icon </w:t>
            </w:r>
            <w:r w:rsidR="007914DD">
              <w:t>and Photos</w:t>
            </w:r>
            <w:r>
              <w:t>hop Situation</w:t>
            </w:r>
          </w:p>
          <w:p w14:paraId="54762616" w14:textId="77777777" w:rsidR="00EC7169" w:rsidRDefault="00A312D2" w:rsidP="001D25F7">
            <w:pPr>
              <w:pStyle w:val="ListParagraph"/>
              <w:numPr>
                <w:ilvl w:val="0"/>
                <w:numId w:val="17"/>
              </w:numPr>
            </w:pPr>
            <w:r w:rsidRPr="001D25F7">
              <w:t xml:space="preserve">Can we </w:t>
            </w:r>
            <w:r w:rsidR="0072609E" w:rsidRPr="001D25F7">
              <w:t xml:space="preserve">use </w:t>
            </w:r>
            <w:r w:rsidR="00490E72" w:rsidRPr="001D25F7">
              <w:t>Dr. Graham’s</w:t>
            </w:r>
            <w:r w:rsidRPr="001D25F7">
              <w:t xml:space="preserve"> icons?</w:t>
            </w:r>
          </w:p>
          <w:p w14:paraId="1D24FE3B" w14:textId="4044C92D" w:rsidR="001D25F7" w:rsidRPr="001D25F7" w:rsidRDefault="001D25F7" w:rsidP="001D25F7">
            <w:pPr>
              <w:pStyle w:val="ListParagraph"/>
              <w:numPr>
                <w:ilvl w:val="0"/>
                <w:numId w:val="17"/>
              </w:numPr>
            </w:pPr>
            <w:r>
              <w:t>Szilard is working on licenses for Photoshop.</w:t>
            </w:r>
          </w:p>
        </w:tc>
        <w:tc>
          <w:tcPr>
            <w:tcW w:w="1440" w:type="dxa"/>
          </w:tcPr>
          <w:p w14:paraId="2F39D901" w14:textId="77777777" w:rsidR="00EC7169" w:rsidRDefault="00EC7169" w:rsidP="004F51BD"/>
        </w:tc>
      </w:tr>
      <w:tr w:rsidR="0072609E" w14:paraId="3DCFB2AF" w14:textId="77777777" w:rsidTr="0044464B">
        <w:trPr>
          <w:trHeight w:val="1800"/>
        </w:trPr>
        <w:tc>
          <w:tcPr>
            <w:tcW w:w="1530" w:type="dxa"/>
          </w:tcPr>
          <w:p w14:paraId="0A014503" w14:textId="71F2FE5B" w:rsidR="00EC7169" w:rsidRDefault="0044464B" w:rsidP="00434F03">
            <w:r>
              <w:t>10</w:t>
            </w:r>
          </w:p>
        </w:tc>
        <w:tc>
          <w:tcPr>
            <w:tcW w:w="9271" w:type="dxa"/>
          </w:tcPr>
          <w:p w14:paraId="2D7DD4A7" w14:textId="77777777" w:rsidR="00EC7169" w:rsidRDefault="00490E72" w:rsidP="00434F03">
            <w:r>
              <w:t xml:space="preserve">How to provide players with hints: finding hidden trees. </w:t>
            </w:r>
          </w:p>
          <w:p w14:paraId="08EC18DA" w14:textId="77777777" w:rsidR="001D25F7" w:rsidRDefault="001D25F7" w:rsidP="001D25F7">
            <w:pPr>
              <w:pStyle w:val="ListParagraph"/>
              <w:numPr>
                <w:ilvl w:val="0"/>
                <w:numId w:val="16"/>
              </w:numPr>
            </w:pPr>
            <w:r>
              <w:t>Hide a tree daily</w:t>
            </w:r>
          </w:p>
          <w:p w14:paraId="1BFBF913" w14:textId="77777777" w:rsidR="001D25F7" w:rsidRDefault="001D25F7" w:rsidP="001D25F7">
            <w:pPr>
              <w:pStyle w:val="ListParagraph"/>
              <w:numPr>
                <w:ilvl w:val="0"/>
                <w:numId w:val="16"/>
              </w:numPr>
            </w:pPr>
            <w:r>
              <w:t>Hide or Reveal a tree to move up in a division</w:t>
            </w:r>
          </w:p>
          <w:p w14:paraId="04B07DDD" w14:textId="77777777" w:rsidR="001D25F7" w:rsidRDefault="001D25F7" w:rsidP="001D25F7">
            <w:pPr>
              <w:pStyle w:val="ListParagraph"/>
              <w:numPr>
                <w:ilvl w:val="0"/>
                <w:numId w:val="16"/>
              </w:numPr>
            </w:pPr>
            <w:r>
              <w:t>Special tasks for player progression</w:t>
            </w:r>
          </w:p>
          <w:p w14:paraId="0548A12C" w14:textId="77777777" w:rsidR="001D25F7" w:rsidRDefault="001D25F7" w:rsidP="001D25F7">
            <w:pPr>
              <w:pStyle w:val="ListParagraph"/>
              <w:numPr>
                <w:ilvl w:val="0"/>
                <w:numId w:val="16"/>
              </w:numPr>
            </w:pPr>
            <w:r>
              <w:t>Special events for gathering data quickly</w:t>
            </w:r>
          </w:p>
          <w:p w14:paraId="6DC12E0C" w14:textId="6439F9E0" w:rsidR="001D25F7" w:rsidRPr="001D25F7" w:rsidRDefault="001D25F7" w:rsidP="001D25F7">
            <w:pPr>
              <w:pStyle w:val="ListParagraph"/>
              <w:numPr>
                <w:ilvl w:val="1"/>
                <w:numId w:val="16"/>
              </w:numPr>
            </w:pPr>
            <w:r>
              <w:t>Forest Fire: Put out the fire, get more points</w:t>
            </w:r>
          </w:p>
        </w:tc>
        <w:tc>
          <w:tcPr>
            <w:tcW w:w="1440" w:type="dxa"/>
          </w:tcPr>
          <w:p w14:paraId="271077C6" w14:textId="77777777" w:rsidR="00EC7169" w:rsidRDefault="00EC7169" w:rsidP="004F51BD"/>
        </w:tc>
      </w:tr>
      <w:tr w:rsidR="0072609E" w14:paraId="4281C929" w14:textId="77777777" w:rsidTr="0044464B">
        <w:trPr>
          <w:trHeight w:val="747"/>
        </w:trPr>
        <w:tc>
          <w:tcPr>
            <w:tcW w:w="1530" w:type="dxa"/>
          </w:tcPr>
          <w:p w14:paraId="6406AF8D" w14:textId="39ADDC6D" w:rsidR="00EC7169" w:rsidRDefault="0044464B" w:rsidP="0044464B">
            <w:r>
              <w:t>5</w:t>
            </w:r>
          </w:p>
        </w:tc>
        <w:tc>
          <w:tcPr>
            <w:tcW w:w="9271" w:type="dxa"/>
          </w:tcPr>
          <w:p w14:paraId="28CF9AD3" w14:textId="77777777" w:rsidR="00EC7169" w:rsidRDefault="0044464B" w:rsidP="0044464B">
            <w:r>
              <w:t>Scoring regulations</w:t>
            </w:r>
          </w:p>
          <w:p w14:paraId="6F89951A" w14:textId="3E0399DF" w:rsidR="0044464B" w:rsidRPr="0044464B" w:rsidRDefault="0044464B" w:rsidP="0044464B">
            <w:pPr>
              <w:pStyle w:val="ListParagraph"/>
              <w:numPr>
                <w:ilvl w:val="0"/>
                <w:numId w:val="16"/>
              </w:numPr>
            </w:pPr>
            <w:r>
              <w:t>People who visit too often can collect data but not earn points</w:t>
            </w:r>
          </w:p>
        </w:tc>
        <w:tc>
          <w:tcPr>
            <w:tcW w:w="1440" w:type="dxa"/>
          </w:tcPr>
          <w:p w14:paraId="0C2A0155" w14:textId="77777777" w:rsidR="00EC7169" w:rsidRDefault="00EC7169" w:rsidP="004F51BD"/>
        </w:tc>
      </w:tr>
      <w:tr w:rsidR="0072609E" w14:paraId="139D7654" w14:textId="77777777" w:rsidTr="0044464B">
        <w:trPr>
          <w:trHeight w:val="1611"/>
        </w:trPr>
        <w:tc>
          <w:tcPr>
            <w:tcW w:w="1530" w:type="dxa"/>
          </w:tcPr>
          <w:p w14:paraId="080EF4FA" w14:textId="28AAFAF1" w:rsidR="00EC7169" w:rsidRDefault="0044464B" w:rsidP="0044464B">
            <w:r>
              <w:t>5</w:t>
            </w:r>
          </w:p>
        </w:tc>
        <w:tc>
          <w:tcPr>
            <w:tcW w:w="9271" w:type="dxa"/>
          </w:tcPr>
          <w:p w14:paraId="5F27F293" w14:textId="77777777" w:rsidR="00EC7169" w:rsidRDefault="0044464B" w:rsidP="0044464B">
            <w:r>
              <w:t>Data formatting</w:t>
            </w:r>
          </w:p>
          <w:p w14:paraId="6753EC8F" w14:textId="5B1B5E08" w:rsidR="0044464B" w:rsidRDefault="0044464B" w:rsidP="0044464B">
            <w:pPr>
              <w:pStyle w:val="ListParagraph"/>
              <w:numPr>
                <w:ilvl w:val="0"/>
                <w:numId w:val="16"/>
              </w:numPr>
            </w:pPr>
            <w:r>
              <w:t>Should we collect information on all the data?</w:t>
            </w:r>
          </w:p>
          <w:p w14:paraId="7F6FF44D" w14:textId="743FB3D4" w:rsidR="0044464B" w:rsidRPr="0044464B" w:rsidRDefault="0044464B" w:rsidP="0044464B">
            <w:pPr>
              <w:pStyle w:val="ListParagraph"/>
              <w:numPr>
                <w:ilvl w:val="1"/>
                <w:numId w:val="16"/>
              </w:numPr>
            </w:pPr>
            <w:r>
              <w:t xml:space="preserve">Fruits, flowers, etc. </w:t>
            </w:r>
          </w:p>
          <w:p w14:paraId="116934A2" w14:textId="4F0754FA" w:rsidR="0044464B" w:rsidRDefault="0044464B" w:rsidP="0044464B">
            <w:pPr>
              <w:pStyle w:val="ListParagraph"/>
              <w:numPr>
                <w:ilvl w:val="0"/>
                <w:numId w:val="16"/>
              </w:numPr>
            </w:pPr>
            <w:r>
              <w:t>How should the data be pulled out of the database?</w:t>
            </w:r>
          </w:p>
          <w:p w14:paraId="40D8CE72" w14:textId="1A0EF241" w:rsidR="0044464B" w:rsidRPr="0044464B" w:rsidRDefault="0044464B" w:rsidP="0044464B">
            <w:pPr>
              <w:pStyle w:val="ListParagraph"/>
              <w:numPr>
                <w:ilvl w:val="0"/>
                <w:numId w:val="16"/>
              </w:numPr>
            </w:pPr>
            <w:r>
              <w:t>In what format?</w:t>
            </w:r>
          </w:p>
        </w:tc>
        <w:tc>
          <w:tcPr>
            <w:tcW w:w="1440" w:type="dxa"/>
          </w:tcPr>
          <w:p w14:paraId="5874CB05" w14:textId="77777777" w:rsidR="00EC7169" w:rsidRDefault="00EC7169" w:rsidP="004F51BD"/>
        </w:tc>
      </w:tr>
      <w:tr w:rsidR="0044464B" w14:paraId="5C73C8CF" w14:textId="77777777" w:rsidTr="0044464B">
        <w:trPr>
          <w:trHeight w:val="666"/>
        </w:trPr>
        <w:tc>
          <w:tcPr>
            <w:tcW w:w="1530" w:type="dxa"/>
          </w:tcPr>
          <w:p w14:paraId="1AD1437E" w14:textId="46E248AE" w:rsidR="0044464B" w:rsidRDefault="0044464B" w:rsidP="0044464B">
            <w:r>
              <w:t>5</w:t>
            </w:r>
          </w:p>
        </w:tc>
        <w:tc>
          <w:tcPr>
            <w:tcW w:w="9271" w:type="dxa"/>
          </w:tcPr>
          <w:p w14:paraId="7B81E77C" w14:textId="12B24CE3" w:rsidR="0044464B" w:rsidRDefault="0044464B" w:rsidP="00B95DB4">
            <w:r>
              <w:t xml:space="preserve">Team Name Ideas: </w:t>
            </w:r>
            <w:proofErr w:type="spellStart"/>
            <w:r>
              <w:t>BotaniClash</w:t>
            </w:r>
            <w:proofErr w:type="spellEnd"/>
            <w:r>
              <w:t xml:space="preserve">, </w:t>
            </w:r>
            <w:proofErr w:type="spellStart"/>
            <w:r w:rsidR="00E77D59">
              <w:t>EcoClash</w:t>
            </w:r>
            <w:proofErr w:type="spellEnd"/>
          </w:p>
        </w:tc>
        <w:tc>
          <w:tcPr>
            <w:tcW w:w="1440" w:type="dxa"/>
          </w:tcPr>
          <w:p w14:paraId="419A6DD1" w14:textId="77777777" w:rsidR="0044464B" w:rsidRDefault="0044464B" w:rsidP="004F51BD"/>
        </w:tc>
      </w:tr>
    </w:tbl>
    <w:p w14:paraId="12F85C87" w14:textId="5B8850B2" w:rsidR="00A667BA" w:rsidRPr="0044464B" w:rsidRDefault="00A667BA" w:rsidP="0044464B">
      <w:pPr>
        <w:tabs>
          <w:tab w:val="left" w:pos="1780"/>
        </w:tabs>
      </w:pPr>
    </w:p>
    <w:sectPr w:rsidR="00A667BA" w:rsidRPr="0044464B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860FB" w14:textId="77777777" w:rsidR="002E19D4" w:rsidRDefault="002E19D4">
      <w:r>
        <w:separator/>
      </w:r>
    </w:p>
  </w:endnote>
  <w:endnote w:type="continuationSeparator" w:id="0">
    <w:p w14:paraId="384DD467" w14:textId="77777777" w:rsidR="002E19D4" w:rsidRDefault="002E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09C06" w14:textId="77777777" w:rsidR="00A667BA" w:rsidRDefault="00A667BA" w:rsidP="00A667B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7D5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FE6B7" w14:textId="77777777" w:rsidR="002E19D4" w:rsidRDefault="002E19D4">
      <w:r>
        <w:separator/>
      </w:r>
    </w:p>
  </w:footnote>
  <w:footnote w:type="continuationSeparator" w:id="0">
    <w:p w14:paraId="675229CE" w14:textId="77777777" w:rsidR="002E19D4" w:rsidRDefault="002E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71A2A6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B816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6724E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CC5B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E8AAC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DEA43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6055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58582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388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FCF1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E67AEC"/>
    <w:multiLevelType w:val="hybridMultilevel"/>
    <w:tmpl w:val="FB3E10CC"/>
    <w:lvl w:ilvl="0" w:tplc="D94CD44C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8C220A"/>
    <w:multiLevelType w:val="hybridMultilevel"/>
    <w:tmpl w:val="F6245662"/>
    <w:lvl w:ilvl="0" w:tplc="850CBD76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629AD"/>
    <w:multiLevelType w:val="hybridMultilevel"/>
    <w:tmpl w:val="0AB04656"/>
    <w:lvl w:ilvl="0" w:tplc="A6F48392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76175"/>
    <w:multiLevelType w:val="hybridMultilevel"/>
    <w:tmpl w:val="93AE1E1E"/>
    <w:lvl w:ilvl="0" w:tplc="027825E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D4"/>
    <w:rsid w:val="00092DCA"/>
    <w:rsid w:val="000C4AFA"/>
    <w:rsid w:val="000E01CD"/>
    <w:rsid w:val="00164F9A"/>
    <w:rsid w:val="001A041B"/>
    <w:rsid w:val="001B4D7F"/>
    <w:rsid w:val="001C478F"/>
    <w:rsid w:val="001C6304"/>
    <w:rsid w:val="001D25F7"/>
    <w:rsid w:val="00217FA0"/>
    <w:rsid w:val="002209A7"/>
    <w:rsid w:val="00234D4E"/>
    <w:rsid w:val="00267B5F"/>
    <w:rsid w:val="002E19D4"/>
    <w:rsid w:val="00322AA9"/>
    <w:rsid w:val="00354D4E"/>
    <w:rsid w:val="00365C3E"/>
    <w:rsid w:val="00434F03"/>
    <w:rsid w:val="0044464B"/>
    <w:rsid w:val="00490E72"/>
    <w:rsid w:val="0049237B"/>
    <w:rsid w:val="004F51BD"/>
    <w:rsid w:val="005335D6"/>
    <w:rsid w:val="005C0961"/>
    <w:rsid w:val="005C75C2"/>
    <w:rsid w:val="00604FBD"/>
    <w:rsid w:val="00646228"/>
    <w:rsid w:val="0069402C"/>
    <w:rsid w:val="0072609E"/>
    <w:rsid w:val="007279C1"/>
    <w:rsid w:val="00745831"/>
    <w:rsid w:val="00761DEA"/>
    <w:rsid w:val="007914DD"/>
    <w:rsid w:val="007D57CE"/>
    <w:rsid w:val="00802038"/>
    <w:rsid w:val="0092131B"/>
    <w:rsid w:val="009C4FB6"/>
    <w:rsid w:val="00A312D2"/>
    <w:rsid w:val="00A667BA"/>
    <w:rsid w:val="00AA1798"/>
    <w:rsid w:val="00B83A5A"/>
    <w:rsid w:val="00B95DB4"/>
    <w:rsid w:val="00BB0A66"/>
    <w:rsid w:val="00BC066E"/>
    <w:rsid w:val="00CA1942"/>
    <w:rsid w:val="00D827D1"/>
    <w:rsid w:val="00D8320C"/>
    <w:rsid w:val="00D92060"/>
    <w:rsid w:val="00DF32F7"/>
    <w:rsid w:val="00E63A1A"/>
    <w:rsid w:val="00E77D59"/>
    <w:rsid w:val="00EC7169"/>
    <w:rsid w:val="00ED6850"/>
    <w:rsid w:val="00F13B5E"/>
    <w:rsid w:val="00F64388"/>
    <w:rsid w:val="00FA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D9FF86"/>
  <w15:chartTrackingRefBased/>
  <w15:docId w15:val="{CAE7699D-2DB9-488D-BF42-03FE4828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4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B5E"/>
    <w:rPr>
      <w:szCs w:val="21"/>
    </w:rPr>
  </w:style>
  <w:style w:type="paragraph" w:styleId="Heading1">
    <w:name w:val="heading 1"/>
    <w:basedOn w:val="Normal"/>
    <w:next w:val="Normal"/>
    <w:uiPriority w:val="4"/>
    <w:unhideWhenUsed/>
    <w:qFormat/>
    <w:rsid w:val="000C4AFA"/>
    <w:pPr>
      <w:pBdr>
        <w:top w:val="single" w:sz="4" w:space="1" w:color="7A610D" w:themeColor="accent3" w:themeShade="80"/>
        <w:bottom w:val="single" w:sz="4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4"/>
    <w:unhideWhenUsed/>
    <w:qFormat/>
    <w:rsid w:val="000C4AFA"/>
    <w:pPr>
      <w:outlineLvl w:val="1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217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rsid w:val="00217FA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217F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643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643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643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643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iPriority w:val="3"/>
    <w:unhideWhenUsed/>
    <w:qFormat/>
    <w:rsid w:val="000C4AFA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DF32F7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13B5E"/>
    <w:rPr>
      <w:szCs w:val="21"/>
    </w:rPr>
  </w:style>
  <w:style w:type="paragraph" w:styleId="Title">
    <w:name w:val="Title"/>
    <w:basedOn w:val="Normal"/>
    <w:next w:val="Normal"/>
    <w:uiPriority w:val="1"/>
    <w:qFormat/>
    <w:rsid w:val="00267B5F"/>
    <w:pPr>
      <w:spacing w:after="100"/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/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F13B5E"/>
    <w:pPr>
      <w:spacing w:after="10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17FA0"/>
    <w:rPr>
      <w:rFonts w:asciiTheme="majorHAnsi" w:eastAsiaTheme="majorEastAsia" w:hAnsiTheme="majorHAnsi" w:cstheme="majorBidi"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DF32F7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13B5E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38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38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F64388"/>
  </w:style>
  <w:style w:type="paragraph" w:styleId="BlockText">
    <w:name w:val="Block Text"/>
    <w:basedOn w:val="Normal"/>
    <w:uiPriority w:val="99"/>
    <w:semiHidden/>
    <w:unhideWhenUsed/>
    <w:rsid w:val="00217FA0"/>
    <w:pPr>
      <w:pBdr>
        <w:top w:val="single" w:sz="2" w:space="10" w:color="A5B592" w:themeColor="accent1" w:shadow="1"/>
        <w:left w:val="single" w:sz="2" w:space="10" w:color="A5B592" w:themeColor="accent1" w:shadow="1"/>
        <w:bottom w:val="single" w:sz="2" w:space="10" w:color="A5B592" w:themeColor="accent1" w:shadow="1"/>
        <w:right w:val="single" w:sz="2" w:space="10" w:color="A5B592" w:themeColor="accent1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3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388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6438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64388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6438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6438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6438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64388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6438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64388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6438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64388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6438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64388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6438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6438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F6438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388"/>
    <w:pPr>
      <w:spacing w:before="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6438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64388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6438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38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38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38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4388"/>
  </w:style>
  <w:style w:type="character" w:customStyle="1" w:styleId="DateChar">
    <w:name w:val="Date Char"/>
    <w:basedOn w:val="DefaultParagraphFont"/>
    <w:link w:val="Date"/>
    <w:uiPriority w:val="99"/>
    <w:semiHidden/>
    <w:rsid w:val="00F64388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438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438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6438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4388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F6438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F6438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438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438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64388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64388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38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6438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438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4388"/>
    <w:rPr>
      <w:szCs w:val="20"/>
    </w:rPr>
  </w:style>
  <w:style w:type="table" w:styleId="GridTable1Light">
    <w:name w:val="Grid Table 1 Light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64388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64388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64388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64388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64388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64388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64388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64388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64388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64388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64388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64388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4"/>
    <w:semiHidden/>
    <w:rsid w:val="00217FA0"/>
    <w:rPr>
      <w:rFonts w:asciiTheme="majorHAnsi" w:eastAsiaTheme="majorEastAsia" w:hAnsiTheme="majorHAnsi" w:cstheme="majorBidi"/>
      <w:color w:val="536142" w:themeColor="accent1" w:themeShade="80"/>
      <w:szCs w:val="21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A1942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A1942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A194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A194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64388"/>
  </w:style>
  <w:style w:type="paragraph" w:styleId="HTMLAddress">
    <w:name w:val="HTML Address"/>
    <w:basedOn w:val="Normal"/>
    <w:link w:val="HTMLAddressChar"/>
    <w:uiPriority w:val="99"/>
    <w:semiHidden/>
    <w:unhideWhenUsed/>
    <w:rsid w:val="00F6438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64388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F643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438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6438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6438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38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38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6438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6438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643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438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6438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6438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6438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6438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6438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6438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6438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6438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6438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6438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17FA0"/>
    <w:pPr>
      <w:pBdr>
        <w:top w:val="single" w:sz="4" w:space="10" w:color="A5B592" w:themeColor="accent1"/>
        <w:bottom w:val="single" w:sz="4" w:space="10" w:color="A5B592" w:themeColor="accent1"/>
      </w:pBdr>
      <w:spacing w:before="360" w:after="360"/>
      <w:ind w:left="864" w:right="864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17FA0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17FA0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643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64388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64388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8" w:space="0" w:color="F3A447" w:themeColor="accent2"/>
        <w:bottom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64388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64388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8" w:space="0" w:color="D092A7" w:themeColor="accent4"/>
        <w:bottom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64388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8" w:space="0" w:color="9C85C0" w:themeColor="accent5"/>
        <w:bottom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64388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8" w:space="0" w:color="809EC2" w:themeColor="accent6"/>
        <w:bottom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64388"/>
  </w:style>
  <w:style w:type="paragraph" w:styleId="List">
    <w:name w:val="List"/>
    <w:basedOn w:val="Normal"/>
    <w:uiPriority w:val="99"/>
    <w:semiHidden/>
    <w:unhideWhenUsed/>
    <w:rsid w:val="00F6438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6438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6438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6438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6438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64388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6438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6438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6438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6438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6438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6438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6438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6438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6438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6438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6438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6438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6438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6438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643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F64388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A5B592" w:themeColor="accent1"/>
        <w:bottom w:val="single" w:sz="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64388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3A447" w:themeColor="accent2"/>
        <w:bottom w:val="single" w:sz="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64388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E7BC29" w:themeColor="accent3"/>
        <w:bottom w:val="single" w:sz="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64388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D092A7" w:themeColor="accent4"/>
        <w:bottom w:val="single" w:sz="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64388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9C85C0" w:themeColor="accent5"/>
        <w:bottom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64388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809EC2" w:themeColor="accent6"/>
        <w:bottom w:val="single" w:sz="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64388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64388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64388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64388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64388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64388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6438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6438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bottom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bottom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bottom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643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bottom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64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643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6438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F64388"/>
    <w:pPr>
      <w:spacing w:after="0" w:line="240" w:lineRule="auto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F6438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6438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6438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64388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F64388"/>
  </w:style>
  <w:style w:type="table" w:styleId="PlainTable1">
    <w:name w:val="Plain Table 1"/>
    <w:basedOn w:val="TableNormal"/>
    <w:uiPriority w:val="41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43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6438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64388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438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643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64388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6438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64388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6438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64388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F6438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6438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6438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64388"/>
    <w:pPr>
      <w:spacing w:after="100" w:line="24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64388"/>
    <w:pPr>
      <w:spacing w:after="100" w:line="24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64388"/>
    <w:pPr>
      <w:spacing w:after="100" w:line="240" w:lineRule="auto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64388"/>
    <w:pPr>
      <w:spacing w:after="100" w:line="240" w:lineRule="auto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64388"/>
    <w:pPr>
      <w:spacing w:after="100" w:line="240" w:lineRule="auto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64388"/>
    <w:pPr>
      <w:spacing w:after="100" w:line="240" w:lineRule="auto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64388"/>
    <w:pPr>
      <w:spacing w:after="100" w:line="240" w:lineRule="auto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64388"/>
    <w:pPr>
      <w:spacing w:after="100" w:line="240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643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6438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6438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64388"/>
    <w:pPr>
      <w:spacing w:after="10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64388"/>
    <w:pPr>
      <w:spacing w:after="10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F64388"/>
    <w:pPr>
      <w:spacing w:after="10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64388"/>
    <w:pPr>
      <w:spacing w:after="100" w:line="240" w:lineRule="auto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64388"/>
    <w:pPr>
      <w:spacing w:after="100" w:line="240" w:lineRule="auto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6438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64388"/>
  </w:style>
  <w:style w:type="paragraph" w:styleId="TOC2">
    <w:name w:val="toc 2"/>
    <w:basedOn w:val="Normal"/>
    <w:next w:val="Normal"/>
    <w:autoRedefine/>
    <w:uiPriority w:val="39"/>
    <w:semiHidden/>
    <w:unhideWhenUsed/>
    <w:rsid w:val="00F6438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6438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6438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6438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6438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6438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6438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6438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FA0"/>
    <w:pPr>
      <w:keepNext/>
      <w:keepLines/>
      <w:pBdr>
        <w:top w:val="none" w:sz="0" w:space="0" w:color="auto"/>
        <w:bottom w:val="none" w:sz="0" w:space="0" w:color="auto"/>
      </w:pBdr>
      <w:spacing w:after="0"/>
      <w:outlineLvl w:val="9"/>
    </w:pPr>
    <w:rPr>
      <w:color w:val="536142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217FA0"/>
    <w:rPr>
      <w:rFonts w:asciiTheme="majorHAnsi" w:eastAsiaTheme="majorEastAsia" w:hAnsiTheme="majorHAnsi" w:cstheme="majorBidi"/>
      <w:color w:val="52604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s427002_03\AppData\Roaming\Microsoft\Templates\PTA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29B98D8D2B4485B75CF149D711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7AFC9-AC0C-4DBF-9537-49733CEB7961}"/>
      </w:docPartPr>
      <w:docPartBody>
        <w:p w:rsidR="003C23A8" w:rsidRDefault="003C23A8">
          <w:pPr>
            <w:pStyle w:val="7A29B98D8D2B4485B75CF149D711E50C"/>
          </w:pPr>
          <w:r>
            <w:t>AGENDA</w:t>
          </w:r>
        </w:p>
      </w:docPartBody>
    </w:docPart>
    <w:docPart>
      <w:docPartPr>
        <w:name w:val="F1C81190DE8A4422BD5C2DB739776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D1583-7B52-4DDA-8C02-FEA0C6FDF015}"/>
      </w:docPartPr>
      <w:docPartBody>
        <w:p w:rsidR="003C23A8" w:rsidRDefault="003C23A8">
          <w:pPr>
            <w:pStyle w:val="F1C81190DE8A4422BD5C2DB739776858"/>
          </w:pPr>
          <w:r>
            <w:rPr>
              <w:rStyle w:val="IntenseEmphasis"/>
            </w:rPr>
            <w:t>Date | time</w:t>
          </w:r>
        </w:p>
      </w:docPartBody>
    </w:docPart>
    <w:docPart>
      <w:docPartPr>
        <w:name w:val="894645051BDA4476BAC442B3BB161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F32C-B867-4304-8164-264B52DF0F42}"/>
      </w:docPartPr>
      <w:docPartBody>
        <w:p w:rsidR="003C23A8" w:rsidRDefault="003C23A8">
          <w:pPr>
            <w:pStyle w:val="894645051BDA4476BAC442B3BB161380"/>
          </w:pPr>
          <w:r w:rsidRPr="00F64388">
            <w:rPr>
              <w:rStyle w:val="IntenseEmphasis"/>
            </w:rPr>
            <w:t>Meeting called by</w:t>
          </w:r>
        </w:p>
      </w:docPartBody>
    </w:docPart>
    <w:docPart>
      <w:docPartPr>
        <w:name w:val="375EE1310695420A968F108A3BE3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2474A-A41C-4979-B356-DB035603D5DD}"/>
      </w:docPartPr>
      <w:docPartBody>
        <w:p w:rsidR="003C23A8" w:rsidRDefault="003C23A8">
          <w:pPr>
            <w:pStyle w:val="375EE1310695420A968F108A3BE325A6"/>
          </w:pPr>
          <w:r w:rsidRPr="00802038">
            <w:t>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A8"/>
    <w:rsid w:val="003C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29B98D8D2B4485B75CF149D711E50C">
    <w:name w:val="7A29B98D8D2B4485B75CF149D711E50C"/>
  </w:style>
  <w:style w:type="paragraph" w:customStyle="1" w:styleId="4FDAEAD5DAD043BEB8941EBD8BDF36CF">
    <w:name w:val="4FDAEAD5DAD043BEB8941EBD8BDF36CF"/>
  </w:style>
  <w:style w:type="character" w:styleId="IntenseEmphasis">
    <w:name w:val="Intense Emphasis"/>
    <w:basedOn w:val="DefaultParagraphFont"/>
    <w:uiPriority w:val="3"/>
    <w:unhideWhenUsed/>
    <w:qFormat/>
    <w:rPr>
      <w:i/>
      <w:iCs/>
      <w:color w:val="833C0B" w:themeColor="accent2" w:themeShade="80"/>
    </w:rPr>
  </w:style>
  <w:style w:type="paragraph" w:customStyle="1" w:styleId="F1C81190DE8A4422BD5C2DB739776858">
    <w:name w:val="F1C81190DE8A4422BD5C2DB739776858"/>
  </w:style>
  <w:style w:type="paragraph" w:customStyle="1" w:styleId="1D29130C3FA846148D93400E61F0CA6C">
    <w:name w:val="1D29130C3FA846148D93400E61F0CA6C"/>
  </w:style>
  <w:style w:type="paragraph" w:customStyle="1" w:styleId="67AE3DDC982A4975B8D962B389EB199B">
    <w:name w:val="67AE3DDC982A4975B8D962B389EB199B"/>
  </w:style>
  <w:style w:type="paragraph" w:customStyle="1" w:styleId="894645051BDA4476BAC442B3BB161380">
    <w:name w:val="894645051BDA4476BAC442B3BB161380"/>
  </w:style>
  <w:style w:type="paragraph" w:customStyle="1" w:styleId="062005BBC3204ECC8D54682FC287D084">
    <w:name w:val="062005BBC3204ECC8D54682FC287D084"/>
  </w:style>
  <w:style w:type="paragraph" w:customStyle="1" w:styleId="DC8DB447C6104BE28455CE02316FF2C1">
    <w:name w:val="DC8DB447C6104BE28455CE02316FF2C1"/>
  </w:style>
  <w:style w:type="paragraph" w:customStyle="1" w:styleId="B4D74D06FA3A40189F0B3D08D2C16B8D">
    <w:name w:val="B4D74D06FA3A40189F0B3D08D2C16B8D"/>
  </w:style>
  <w:style w:type="paragraph" w:customStyle="1" w:styleId="436ACC1485E341E382D832F7BD7E2BA8">
    <w:name w:val="436ACC1485E341E382D832F7BD7E2BA8"/>
  </w:style>
  <w:style w:type="paragraph" w:customStyle="1" w:styleId="C9DC75FFE0E047A58664A6F4A32F34CC">
    <w:name w:val="C9DC75FFE0E047A58664A6F4A32F34CC"/>
  </w:style>
  <w:style w:type="paragraph" w:customStyle="1" w:styleId="89E4A012864E4FC9899C577DD534EE15">
    <w:name w:val="89E4A012864E4FC9899C577DD534EE15"/>
  </w:style>
  <w:style w:type="paragraph" w:customStyle="1" w:styleId="6BE30CB82E114DF295DC11E275300078">
    <w:name w:val="6BE30CB82E114DF295DC11E275300078"/>
  </w:style>
  <w:style w:type="paragraph" w:customStyle="1" w:styleId="2F0C05E775304D0E98B9504E6F87C775">
    <w:name w:val="2F0C05E775304D0E98B9504E6F87C775"/>
  </w:style>
  <w:style w:type="paragraph" w:customStyle="1" w:styleId="05DAB4B3F1094092850457FF5009C7B2">
    <w:name w:val="05DAB4B3F1094092850457FF5009C7B2"/>
  </w:style>
  <w:style w:type="paragraph" w:customStyle="1" w:styleId="94BC0628E178466EB4E1F68161478C86">
    <w:name w:val="94BC0628E178466EB4E1F68161478C86"/>
  </w:style>
  <w:style w:type="paragraph" w:customStyle="1" w:styleId="519D6626C7254C0BA951C55343AEDBD6">
    <w:name w:val="519D6626C7254C0BA951C55343AEDBD6"/>
  </w:style>
  <w:style w:type="paragraph" w:customStyle="1" w:styleId="19BA19907EC34B34B3549B2769C1D92D">
    <w:name w:val="19BA19907EC34B34B3549B2769C1D92D"/>
  </w:style>
  <w:style w:type="paragraph" w:customStyle="1" w:styleId="EDB2F60E51B644928CED02E2C9A516D5">
    <w:name w:val="EDB2F60E51B644928CED02E2C9A516D5"/>
  </w:style>
  <w:style w:type="paragraph" w:customStyle="1" w:styleId="4DB06E5A62334C9D8E0FF71D1A1CFEC5">
    <w:name w:val="4DB06E5A62334C9D8E0FF71D1A1CFEC5"/>
  </w:style>
  <w:style w:type="paragraph" w:customStyle="1" w:styleId="B14A9B30D2AF4668904190371534FE5A">
    <w:name w:val="B14A9B30D2AF4668904190371534FE5A"/>
  </w:style>
  <w:style w:type="paragraph" w:customStyle="1" w:styleId="7E2CE34674894816B33F386B6D4F16E9">
    <w:name w:val="7E2CE34674894816B33F386B6D4F16E9"/>
  </w:style>
  <w:style w:type="paragraph" w:customStyle="1" w:styleId="375EE1310695420A968F108A3BE325A6">
    <w:name w:val="375EE1310695420A968F108A3BE325A6"/>
  </w:style>
  <w:style w:type="paragraph" w:customStyle="1" w:styleId="B6B3FC81E7B94C24B679BD6E75FE5431">
    <w:name w:val="B6B3FC81E7B94C24B679BD6E75FE5431"/>
  </w:style>
  <w:style w:type="paragraph" w:customStyle="1" w:styleId="5BAF97A1613346749B8EA28CAEFFA34D">
    <w:name w:val="5BAF97A1613346749B8EA28CAEFFA34D"/>
  </w:style>
  <w:style w:type="paragraph" w:customStyle="1" w:styleId="3AEB7AB7EA9340718F1730E281237B1D">
    <w:name w:val="3AEB7AB7EA9340718F1730E281237B1D"/>
  </w:style>
  <w:style w:type="paragraph" w:customStyle="1" w:styleId="11A371CFAE274BDAA166BB75BD58FD0A">
    <w:name w:val="11A371CFAE274BDAA166BB75BD58FD0A"/>
  </w:style>
  <w:style w:type="paragraph" w:customStyle="1" w:styleId="30CBFEDB21654D69B3D86D2A0F7DA82B">
    <w:name w:val="30CBFEDB21654D69B3D86D2A0F7DA82B"/>
  </w:style>
  <w:style w:type="paragraph" w:customStyle="1" w:styleId="6B94D495BB0E4868ACE2775BD14720C7">
    <w:name w:val="6B94D495BB0E4868ACE2775BD14720C7"/>
  </w:style>
  <w:style w:type="paragraph" w:customStyle="1" w:styleId="7B804A8B4AAD48AA85A2AB79175D48A2">
    <w:name w:val="7B804A8B4AAD48AA85A2AB79175D48A2"/>
  </w:style>
  <w:style w:type="paragraph" w:customStyle="1" w:styleId="F5C2AF168D5C4043B24C9CA8A1E8EFCE">
    <w:name w:val="F5C2AF168D5C4043B24C9CA8A1E8EFCE"/>
  </w:style>
  <w:style w:type="paragraph" w:customStyle="1" w:styleId="60CEFDF391DB4CA78D3D4BE0AB7C3C64">
    <w:name w:val="60CEFDF391DB4CA78D3D4BE0AB7C3C64"/>
  </w:style>
  <w:style w:type="paragraph" w:customStyle="1" w:styleId="7EDC9546F08E4E22B401488C0214606D">
    <w:name w:val="7EDC9546F08E4E22B401488C0214606D"/>
  </w:style>
  <w:style w:type="paragraph" w:customStyle="1" w:styleId="95B025C602124DE89A0A56B5BBD5D22F">
    <w:name w:val="95B025C602124DE89A0A56B5BBD5D22F"/>
  </w:style>
  <w:style w:type="paragraph" w:customStyle="1" w:styleId="67360077336E405F973D41091468A73F">
    <w:name w:val="67360077336E405F973D41091468A73F"/>
  </w:style>
  <w:style w:type="paragraph" w:customStyle="1" w:styleId="CEBC6F0B2A03449CB746F28ECBDD66A8">
    <w:name w:val="CEBC6F0B2A03449CB746F28ECBDD66A8"/>
  </w:style>
  <w:style w:type="paragraph" w:customStyle="1" w:styleId="1C32EDE5502540118653306DF364D460">
    <w:name w:val="1C32EDE5502540118653306DF364D460"/>
  </w:style>
  <w:style w:type="paragraph" w:customStyle="1" w:styleId="BD26F0B57E4145E4A879A41E213700FA">
    <w:name w:val="BD26F0B57E4145E4A879A41E213700FA"/>
  </w:style>
  <w:style w:type="paragraph" w:customStyle="1" w:styleId="E96C9033AA694202AAC020A2D19F747E">
    <w:name w:val="E96C9033AA694202AAC020A2D19F747E"/>
  </w:style>
  <w:style w:type="paragraph" w:customStyle="1" w:styleId="4D9BD97C1BC248A89862E4B57736DC6D">
    <w:name w:val="4D9BD97C1BC248A89862E4B57736DC6D"/>
  </w:style>
  <w:style w:type="paragraph" w:customStyle="1" w:styleId="B3CF80EF35A84E24A7BC6C84618CF818">
    <w:name w:val="B3CF80EF35A84E24A7BC6C84618CF818"/>
  </w:style>
  <w:style w:type="paragraph" w:customStyle="1" w:styleId="B6E50D34FA7D4242A61754542890D2E1">
    <w:name w:val="B6E50D34FA7D4242A61754542890D2E1"/>
  </w:style>
  <w:style w:type="paragraph" w:customStyle="1" w:styleId="B0CE9F2FB25049F8B06902DE2D759EC0">
    <w:name w:val="B0CE9F2FB25049F8B06902DE2D759EC0"/>
  </w:style>
  <w:style w:type="paragraph" w:customStyle="1" w:styleId="B4EAC2AD075741CD88DDA96CB2D5215D">
    <w:name w:val="B4EAC2AD075741CD88DDA96CB2D5215D"/>
  </w:style>
  <w:style w:type="paragraph" w:customStyle="1" w:styleId="19C5FDA796804A86B4C367E4767921EB">
    <w:name w:val="19C5FDA796804A86B4C367E4767921EB"/>
  </w:style>
  <w:style w:type="paragraph" w:customStyle="1" w:styleId="2867035FAE424184855A7C00650BCACF">
    <w:name w:val="2867035FAE424184855A7C00650BCACF"/>
  </w:style>
  <w:style w:type="paragraph" w:customStyle="1" w:styleId="A17095C07E48455BB306539825D3A849">
    <w:name w:val="A17095C07E48455BB306539825D3A849"/>
  </w:style>
  <w:style w:type="paragraph" w:customStyle="1" w:styleId="0E566F06F1FB4302991AC5A8AB986A90">
    <w:name w:val="0E566F06F1FB4302991AC5A8AB986A90"/>
  </w:style>
  <w:style w:type="paragraph" w:customStyle="1" w:styleId="38561C281C444D559DFF857E02865822">
    <w:name w:val="38561C281C444D559DFF857E02865822"/>
  </w:style>
  <w:style w:type="paragraph" w:customStyle="1" w:styleId="31B0108A61704FD89F396DC90F6F2AE5">
    <w:name w:val="31B0108A61704FD89F396DC90F6F2AE5"/>
  </w:style>
  <w:style w:type="paragraph" w:customStyle="1" w:styleId="FE8FF594F7184F2EB2257C05951AD062">
    <w:name w:val="FE8FF594F7184F2EB2257C05951AD062"/>
  </w:style>
  <w:style w:type="paragraph" w:customStyle="1" w:styleId="CB1D748BEE434673ABBBBB376C4B0486">
    <w:name w:val="CB1D748BEE434673ABBBBB376C4B0486"/>
  </w:style>
  <w:style w:type="paragraph" w:customStyle="1" w:styleId="5466BD1DD9D9455FA819928C4A151BB7">
    <w:name w:val="5466BD1DD9D9455FA819928C4A151BB7"/>
  </w:style>
  <w:style w:type="paragraph" w:customStyle="1" w:styleId="854516215BFC4AD089DD1CD9C387B73C">
    <w:name w:val="854516215BFC4AD089DD1CD9C387B73C"/>
  </w:style>
  <w:style w:type="paragraph" w:customStyle="1" w:styleId="46A7658B5D0F420399548D3E98E0F4EE">
    <w:name w:val="46A7658B5D0F420399548D3E98E0F4EE"/>
  </w:style>
  <w:style w:type="paragraph" w:customStyle="1" w:styleId="1A24DC55BDF848DBBD02B24EBFEC7E41">
    <w:name w:val="1A24DC55BDF848DBBD02B24EBFEC7E41"/>
  </w:style>
  <w:style w:type="paragraph" w:customStyle="1" w:styleId="33F41B57AB5045BCA0C19C9F3332B30C">
    <w:name w:val="33F41B57AB5045BCA0C19C9F3332B30C"/>
  </w:style>
  <w:style w:type="paragraph" w:customStyle="1" w:styleId="30FA3358C6052E4D9B079570950A7CAF">
    <w:name w:val="30FA3358C6052E4D9B079570950A7CAF"/>
    <w:rsid w:val="003C23A8"/>
    <w:pPr>
      <w:spacing w:after="0" w:line="240" w:lineRule="auto"/>
    </w:pPr>
    <w:rPr>
      <w:sz w:val="24"/>
      <w:szCs w:val="24"/>
    </w:rPr>
  </w:style>
  <w:style w:type="paragraph" w:customStyle="1" w:styleId="717A999E1C215F458D7BAAB8BDA63825">
    <w:name w:val="717A999E1C215F458D7BAAB8BDA63825"/>
    <w:rsid w:val="003C23A8"/>
    <w:pPr>
      <w:spacing w:after="0" w:line="240" w:lineRule="auto"/>
    </w:pPr>
    <w:rPr>
      <w:sz w:val="24"/>
      <w:szCs w:val="24"/>
    </w:rPr>
  </w:style>
  <w:style w:type="paragraph" w:customStyle="1" w:styleId="652BBBDF0B9D4B48843F0FB0E9F29845">
    <w:name w:val="652BBBDF0B9D4B48843F0FB0E9F29845"/>
    <w:rsid w:val="003C23A8"/>
    <w:pPr>
      <w:spacing w:after="0" w:line="240" w:lineRule="auto"/>
    </w:pPr>
    <w:rPr>
      <w:sz w:val="24"/>
      <w:szCs w:val="24"/>
    </w:rPr>
  </w:style>
  <w:style w:type="paragraph" w:customStyle="1" w:styleId="3456AC771090524FA8A7A60DEC81849A">
    <w:name w:val="3456AC771090524FA8A7A60DEC81849A"/>
    <w:rsid w:val="003C23A8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A59DC8-3647-4E9F-AA16-7D64FEEB3A1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949ED7A8-A63D-4317-A8D5-8724B0AD78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BFE90-1B91-4448-AF66-3DE264BA5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C:\Users\cs427002_03\AppData\Roaming\Microsoft\Templates\PTA agenda.dotx</Template>
  <TotalTime>54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cs427002_03</dc:creator>
  <cp:lastModifiedBy>erick figueroa</cp:lastModifiedBy>
  <cp:revision>7</cp:revision>
  <dcterms:created xsi:type="dcterms:W3CDTF">2017-11-09T21:13:00Z</dcterms:created>
  <dcterms:modified xsi:type="dcterms:W3CDTF">2017-11-14T09:33:00Z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